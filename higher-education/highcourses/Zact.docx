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008" w:rsidRPr="00192A4D" w:rsidRDefault="009D1008" w:rsidP="00105C98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192A4D">
        <w:rPr>
          <w:rFonts w:ascii="Times New Roman" w:hAnsi="Times New Roman"/>
          <w:b/>
          <w:sz w:val="26"/>
          <w:szCs w:val="26"/>
        </w:rPr>
        <w:t xml:space="preserve">Ректору федерального государственного бюджетного образовательного учреждения высшего образования </w:t>
      </w:r>
    </w:p>
    <w:p w:rsidR="009D1008" w:rsidRPr="00192A4D" w:rsidRDefault="009D1008" w:rsidP="00105C98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192A4D">
        <w:rPr>
          <w:rFonts w:ascii="Times New Roman" w:hAnsi="Times New Roman"/>
          <w:b/>
          <w:sz w:val="26"/>
          <w:szCs w:val="26"/>
        </w:rPr>
        <w:t xml:space="preserve">"Всероссийский государственный институт кинематографии </w:t>
      </w:r>
    </w:p>
    <w:p w:rsidR="009D1008" w:rsidRDefault="009D1008" w:rsidP="00105C98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192A4D">
        <w:rPr>
          <w:rFonts w:ascii="Times New Roman" w:hAnsi="Times New Roman"/>
          <w:b/>
          <w:sz w:val="26"/>
          <w:szCs w:val="26"/>
        </w:rPr>
        <w:t>имени С. А. Герасимова"</w:t>
      </w:r>
    </w:p>
    <w:p w:rsidR="009D1008" w:rsidRPr="00192A4D" w:rsidRDefault="009D1008" w:rsidP="00105C98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tbl>
      <w:tblPr>
        <w:tblW w:w="0" w:type="auto"/>
        <w:tblLook w:val="01E0"/>
      </w:tblPr>
      <w:tblGrid>
        <w:gridCol w:w="4785"/>
        <w:gridCol w:w="4786"/>
      </w:tblGrid>
      <w:tr w:rsidR="009D1008" w:rsidRPr="008B6D99" w:rsidTr="005A6F53">
        <w:tc>
          <w:tcPr>
            <w:tcW w:w="4785" w:type="dxa"/>
          </w:tcPr>
          <w:p w:rsidR="009D1008" w:rsidRPr="008B6D99" w:rsidRDefault="009D1008" w:rsidP="005A6F53">
            <w:pPr>
              <w:spacing w:before="120" w:after="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От</w:t>
            </w:r>
          </w:p>
          <w:p w:rsidR="009D1008" w:rsidRPr="008B6D99" w:rsidRDefault="009D1008" w:rsidP="005A6F53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Фамилия______________________________</w:t>
            </w:r>
          </w:p>
          <w:p w:rsidR="009D1008" w:rsidRPr="008B6D99" w:rsidRDefault="009D1008" w:rsidP="005A6F53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Имя__________________________________</w:t>
            </w:r>
          </w:p>
          <w:p w:rsidR="009D1008" w:rsidRPr="008B6D99" w:rsidRDefault="009D1008" w:rsidP="005A6F53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Отчество______________________________</w:t>
            </w:r>
          </w:p>
          <w:p w:rsidR="009D1008" w:rsidRPr="008B6D99" w:rsidRDefault="009D1008" w:rsidP="005A6F53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Дата рождения_________________________</w:t>
            </w:r>
          </w:p>
          <w:p w:rsidR="009D1008" w:rsidRPr="008B6D99" w:rsidRDefault="009D1008" w:rsidP="005A6F53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Место рождения_______________________</w:t>
            </w:r>
          </w:p>
          <w:p w:rsidR="009D1008" w:rsidRPr="008B6D99" w:rsidRDefault="009D1008" w:rsidP="005A6F53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_____________________________________</w:t>
            </w:r>
          </w:p>
        </w:tc>
        <w:tc>
          <w:tcPr>
            <w:tcW w:w="4786" w:type="dxa"/>
          </w:tcPr>
          <w:p w:rsidR="009D1008" w:rsidRPr="008B6D99" w:rsidRDefault="009D1008" w:rsidP="005A6F53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Гражданство:__________________________</w:t>
            </w:r>
          </w:p>
          <w:p w:rsidR="009D1008" w:rsidRPr="008B6D99" w:rsidRDefault="009D1008" w:rsidP="005A6F53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Документ, удостоверяющий личность</w:t>
            </w:r>
          </w:p>
          <w:p w:rsidR="009D1008" w:rsidRPr="008B6D99" w:rsidRDefault="009D1008" w:rsidP="005A6F53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______________________________________</w:t>
            </w:r>
          </w:p>
          <w:p w:rsidR="009D1008" w:rsidRPr="008B6D99" w:rsidRDefault="009D1008" w:rsidP="005A6F53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____________№________________________</w:t>
            </w:r>
          </w:p>
          <w:p w:rsidR="009D1008" w:rsidRPr="008B6D99" w:rsidRDefault="009D1008" w:rsidP="005A6F53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Когда и кем выдан:_____________________</w:t>
            </w:r>
          </w:p>
          <w:p w:rsidR="009D1008" w:rsidRPr="008B6D99" w:rsidRDefault="009D1008" w:rsidP="005A6F53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______________________________________</w:t>
            </w:r>
          </w:p>
          <w:p w:rsidR="009D1008" w:rsidRPr="008B6D99" w:rsidRDefault="009D1008" w:rsidP="005A6F53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______________________________________</w:t>
            </w:r>
          </w:p>
        </w:tc>
      </w:tr>
    </w:tbl>
    <w:p w:rsidR="009D1008" w:rsidRPr="00192A4D" w:rsidRDefault="009D1008" w:rsidP="00105C98">
      <w:pPr>
        <w:spacing w:line="240" w:lineRule="auto"/>
        <w:rPr>
          <w:rFonts w:ascii="Times New Roman" w:hAnsi="Times New Roman"/>
        </w:rPr>
      </w:pPr>
      <w:r w:rsidRPr="00192A4D">
        <w:rPr>
          <w:rFonts w:ascii="Times New Roman" w:hAnsi="Times New Roman"/>
        </w:rPr>
        <w:t xml:space="preserve"> </w:t>
      </w:r>
    </w:p>
    <w:p w:rsidR="009D1008" w:rsidRPr="00192A4D" w:rsidRDefault="009D1008" w:rsidP="00105C98">
      <w:pPr>
        <w:spacing w:before="120" w:after="120" w:line="240" w:lineRule="auto"/>
        <w:rPr>
          <w:rFonts w:ascii="Times New Roman" w:hAnsi="Times New Roman"/>
        </w:rPr>
      </w:pPr>
      <w:r w:rsidRPr="00192A4D">
        <w:rPr>
          <w:rFonts w:ascii="Times New Roman" w:hAnsi="Times New Roman"/>
        </w:rPr>
        <w:t>Прописанного (ой) по адресу___________________________________________________</w:t>
      </w:r>
    </w:p>
    <w:p w:rsidR="009D1008" w:rsidRPr="00192A4D" w:rsidRDefault="009D1008" w:rsidP="00105C98">
      <w:pPr>
        <w:spacing w:before="120" w:after="120" w:line="240" w:lineRule="auto"/>
        <w:rPr>
          <w:rFonts w:ascii="Times New Roman" w:hAnsi="Times New Roman"/>
        </w:rPr>
      </w:pPr>
      <w:r w:rsidRPr="00192A4D">
        <w:rPr>
          <w:rFonts w:ascii="Times New Roman" w:hAnsi="Times New Roman"/>
        </w:rPr>
        <w:t>_____________________________________________________________________________</w:t>
      </w:r>
    </w:p>
    <w:p w:rsidR="009D1008" w:rsidRPr="00192A4D" w:rsidRDefault="009D1008" w:rsidP="00105C98">
      <w:pPr>
        <w:spacing w:before="120" w:after="120" w:line="240" w:lineRule="auto"/>
        <w:rPr>
          <w:rFonts w:ascii="Times New Roman" w:hAnsi="Times New Roman"/>
        </w:rPr>
      </w:pPr>
      <w:r w:rsidRPr="00192A4D">
        <w:rPr>
          <w:rFonts w:ascii="Times New Roman" w:hAnsi="Times New Roman"/>
        </w:rPr>
        <w:t>Проживающего (ую) по адресу___________________________________________________</w:t>
      </w:r>
    </w:p>
    <w:p w:rsidR="009D1008" w:rsidRPr="00192A4D" w:rsidRDefault="009D1008" w:rsidP="00105C98">
      <w:pPr>
        <w:spacing w:before="120" w:after="120" w:line="240" w:lineRule="auto"/>
        <w:rPr>
          <w:rFonts w:ascii="Times New Roman" w:hAnsi="Times New Roman"/>
        </w:rPr>
      </w:pPr>
      <w:r w:rsidRPr="00192A4D">
        <w:rPr>
          <w:rFonts w:ascii="Times New Roman" w:hAnsi="Times New Roman"/>
        </w:rPr>
        <w:t>_____________________________________________________________________________</w:t>
      </w:r>
    </w:p>
    <w:p w:rsidR="009D1008" w:rsidRPr="00192A4D" w:rsidRDefault="009D1008" w:rsidP="00105C98">
      <w:pPr>
        <w:spacing w:before="120" w:after="120" w:line="240" w:lineRule="auto"/>
        <w:rPr>
          <w:rFonts w:ascii="Times New Roman" w:hAnsi="Times New Roman"/>
        </w:rPr>
      </w:pPr>
      <w:r w:rsidRPr="00192A4D">
        <w:rPr>
          <w:rFonts w:ascii="Times New Roman" w:hAnsi="Times New Roman"/>
        </w:rPr>
        <w:t>Телефон:____________________________моб.______________________________________</w:t>
      </w:r>
    </w:p>
    <w:p w:rsidR="009D1008" w:rsidRPr="00192A4D" w:rsidRDefault="009D1008" w:rsidP="00105C98">
      <w:pPr>
        <w:spacing w:before="120" w:after="120" w:line="240" w:lineRule="auto"/>
        <w:rPr>
          <w:rFonts w:ascii="Times New Roman" w:hAnsi="Times New Roman"/>
        </w:rPr>
      </w:pPr>
    </w:p>
    <w:p w:rsidR="009D1008" w:rsidRPr="00192A4D" w:rsidRDefault="009D1008" w:rsidP="00105C98">
      <w:pPr>
        <w:spacing w:before="120" w:after="120" w:line="240" w:lineRule="auto"/>
        <w:jc w:val="center"/>
        <w:rPr>
          <w:rFonts w:ascii="Times New Roman" w:hAnsi="Times New Roman"/>
          <w:b/>
          <w:spacing w:val="40"/>
          <w:sz w:val="28"/>
          <w:szCs w:val="28"/>
        </w:rPr>
      </w:pPr>
      <w:r w:rsidRPr="00192A4D">
        <w:rPr>
          <w:rFonts w:ascii="Times New Roman" w:hAnsi="Times New Roman"/>
          <w:b/>
          <w:spacing w:val="40"/>
          <w:sz w:val="28"/>
          <w:szCs w:val="28"/>
        </w:rPr>
        <w:t>ЗАЯВЛЕНИЕ</w:t>
      </w:r>
    </w:p>
    <w:tbl>
      <w:tblPr>
        <w:tblW w:w="9648" w:type="dxa"/>
        <w:tblLook w:val="01E0"/>
      </w:tblPr>
      <w:tblGrid>
        <w:gridCol w:w="2988"/>
        <w:gridCol w:w="6583"/>
        <w:gridCol w:w="77"/>
      </w:tblGrid>
      <w:tr w:rsidR="009D1008" w:rsidRPr="008B6D99" w:rsidTr="005A6F53">
        <w:trPr>
          <w:gridAfter w:val="1"/>
          <w:wAfter w:w="77" w:type="dxa"/>
        </w:trPr>
        <w:tc>
          <w:tcPr>
            <w:tcW w:w="9571" w:type="dxa"/>
            <w:gridSpan w:val="2"/>
          </w:tcPr>
          <w:p w:rsidR="009D1008" w:rsidRPr="008B6D99" w:rsidRDefault="009D1008" w:rsidP="005A6F53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Прошу принять меня на Высшие курсы кино и телевидения ВГИК для получения образовательных услуг по программе:</w:t>
            </w:r>
          </w:p>
        </w:tc>
      </w:tr>
      <w:tr w:rsidR="009D1008" w:rsidRPr="008B6D99" w:rsidTr="005A6F53">
        <w:tc>
          <w:tcPr>
            <w:tcW w:w="96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1008" w:rsidRPr="008B6D99" w:rsidRDefault="009D1008" w:rsidP="005A6F53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6D99">
              <w:rPr>
                <w:rFonts w:ascii="Times New Roman" w:hAnsi="Times New Roman"/>
                <w:b/>
                <w:sz w:val="28"/>
                <w:szCs w:val="28"/>
              </w:rPr>
              <w:t>«Актер театра и кино»</w:t>
            </w:r>
          </w:p>
        </w:tc>
      </w:tr>
      <w:tr w:rsidR="009D1008" w:rsidRPr="008B6D99" w:rsidTr="005A6F53">
        <w:tc>
          <w:tcPr>
            <w:tcW w:w="9648" w:type="dxa"/>
            <w:gridSpan w:val="3"/>
          </w:tcPr>
          <w:p w:rsidR="009D1008" w:rsidRPr="008B6D99" w:rsidRDefault="009D1008" w:rsidP="005A6F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B6D99">
              <w:rPr>
                <w:rFonts w:ascii="Times New Roman" w:hAnsi="Times New Roman"/>
                <w:sz w:val="20"/>
                <w:szCs w:val="20"/>
              </w:rPr>
              <w:t>(наименование программы профессиональной переподготовки)</w:t>
            </w:r>
          </w:p>
          <w:p w:rsidR="009D1008" w:rsidRPr="008B6D99" w:rsidRDefault="009D1008" w:rsidP="005A6F53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D1008" w:rsidRPr="008B6D99" w:rsidTr="005A6F53">
        <w:tc>
          <w:tcPr>
            <w:tcW w:w="2988" w:type="dxa"/>
          </w:tcPr>
          <w:p w:rsidR="009D1008" w:rsidRPr="008B6D99" w:rsidRDefault="009D1008" w:rsidP="005A6F53">
            <w:pPr>
              <w:spacing w:before="120" w:after="120" w:line="240" w:lineRule="auto"/>
              <w:rPr>
                <w:rFonts w:ascii="Times New Roman" w:hAnsi="Times New Roman"/>
              </w:rPr>
            </w:pPr>
            <w:r w:rsidRPr="008B6D99">
              <w:rPr>
                <w:rFonts w:ascii="Times New Roman" w:hAnsi="Times New Roman"/>
              </w:rPr>
              <w:t>Руководитель программы</w:t>
            </w:r>
          </w:p>
        </w:tc>
        <w:tc>
          <w:tcPr>
            <w:tcW w:w="66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1008" w:rsidRPr="008B6D99" w:rsidRDefault="009D1008" w:rsidP="005A6F53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B6D99">
              <w:rPr>
                <w:rFonts w:ascii="Times New Roman" w:hAnsi="Times New Roman"/>
                <w:b/>
                <w:sz w:val="28"/>
                <w:szCs w:val="28"/>
              </w:rPr>
              <w:t>Шиловский Всеволод Николаевич</w:t>
            </w:r>
          </w:p>
        </w:tc>
      </w:tr>
    </w:tbl>
    <w:p w:rsidR="009D1008" w:rsidRPr="00192A4D" w:rsidRDefault="009D1008" w:rsidP="00105C98">
      <w:pPr>
        <w:spacing w:before="120" w:after="120" w:line="240" w:lineRule="auto"/>
        <w:jc w:val="center"/>
        <w:rPr>
          <w:rFonts w:ascii="Times New Roman" w:hAnsi="Times New Roman"/>
          <w:b/>
          <w:spacing w:val="40"/>
          <w:sz w:val="28"/>
          <w:szCs w:val="28"/>
        </w:rPr>
      </w:pPr>
    </w:p>
    <w:p w:rsidR="009D1008" w:rsidRPr="00192A4D" w:rsidRDefault="009D1008" w:rsidP="00105C98">
      <w:pPr>
        <w:spacing w:before="120" w:after="120" w:line="240" w:lineRule="auto"/>
        <w:rPr>
          <w:rFonts w:ascii="Times New Roman" w:hAnsi="Times New Roman"/>
        </w:rPr>
      </w:pPr>
      <w:r w:rsidRPr="00192A4D">
        <w:rPr>
          <w:rFonts w:ascii="Times New Roman" w:hAnsi="Times New Roman"/>
        </w:rPr>
        <w:t>О себе сообщаю следующее:</w:t>
      </w:r>
    </w:p>
    <w:p w:rsidR="009D1008" w:rsidRPr="00192A4D" w:rsidRDefault="009D1008" w:rsidP="00105C98">
      <w:pPr>
        <w:spacing w:before="120" w:line="240" w:lineRule="auto"/>
        <w:rPr>
          <w:rFonts w:ascii="Times New Roman" w:hAnsi="Times New Roman"/>
        </w:rPr>
      </w:pPr>
      <w:r w:rsidRPr="00192A4D">
        <w:rPr>
          <w:rFonts w:ascii="Times New Roman" w:hAnsi="Times New Roman"/>
        </w:rPr>
        <w:t xml:space="preserve">Окончил(а) в __________году образовательное </w:t>
      </w:r>
      <w:r>
        <w:rPr>
          <w:rFonts w:ascii="Times New Roman" w:hAnsi="Times New Roman"/>
        </w:rPr>
        <w:t xml:space="preserve">учреждение высшего , среднего  </w:t>
      </w:r>
      <w:r w:rsidRPr="00192A4D">
        <w:rPr>
          <w:rFonts w:ascii="Times New Roman" w:hAnsi="Times New Roman"/>
        </w:rPr>
        <w:t>профессионального образования__________________________________________________</w:t>
      </w:r>
      <w:r>
        <w:rPr>
          <w:rFonts w:ascii="Times New Roman" w:hAnsi="Times New Roman"/>
        </w:rPr>
        <w:t>________________________</w:t>
      </w:r>
    </w:p>
    <w:p w:rsidR="009D1008" w:rsidRDefault="009D1008" w:rsidP="00105C98">
      <w:pPr>
        <w:spacing w:line="240" w:lineRule="auto"/>
        <w:rPr>
          <w:rFonts w:ascii="Times New Roman" w:hAnsi="Times New Roman"/>
        </w:rPr>
      </w:pPr>
      <w:r w:rsidRPr="00192A4D">
        <w:rPr>
          <w:rFonts w:ascii="Times New Roman" w:hAnsi="Times New Roman"/>
        </w:rPr>
        <w:t>_____________________________________________________________</w:t>
      </w:r>
      <w:r>
        <w:rPr>
          <w:rFonts w:ascii="Times New Roman" w:hAnsi="Times New Roman"/>
        </w:rPr>
        <w:t>________________________</w:t>
      </w:r>
    </w:p>
    <w:p w:rsidR="009D1008" w:rsidRPr="00CE037E" w:rsidRDefault="009D1008" w:rsidP="00105C98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:rsidR="009D1008" w:rsidRPr="00192A4D" w:rsidRDefault="009D1008" w:rsidP="00105C98">
      <w:pPr>
        <w:spacing w:after="0" w:line="240" w:lineRule="auto"/>
        <w:rPr>
          <w:rFonts w:ascii="Times New Roman" w:hAnsi="Times New Roman"/>
        </w:rPr>
      </w:pPr>
      <w:r w:rsidRPr="00192A4D">
        <w:rPr>
          <w:rFonts w:ascii="Times New Roman" w:hAnsi="Times New Roman"/>
        </w:rPr>
        <w:t>Диплом: серия __________________№____________________</w:t>
      </w:r>
    </w:p>
    <w:p w:rsidR="009D1008" w:rsidRPr="00192A4D" w:rsidRDefault="009D1008" w:rsidP="00105C98">
      <w:pPr>
        <w:spacing w:before="120" w:after="120" w:line="240" w:lineRule="auto"/>
        <w:rPr>
          <w:rFonts w:ascii="Times New Roman" w:hAnsi="Times New Roman"/>
        </w:rPr>
      </w:pPr>
      <w:r w:rsidRPr="00192A4D">
        <w:rPr>
          <w:rFonts w:ascii="Times New Roman" w:hAnsi="Times New Roman"/>
        </w:rPr>
        <w:t>Трудовой стаж _________________лет ________________мес.</w:t>
      </w:r>
    </w:p>
    <w:p w:rsidR="009D1008" w:rsidRPr="00192A4D" w:rsidRDefault="009D1008" w:rsidP="00105C98">
      <w:pPr>
        <w:spacing w:before="120" w:after="120" w:line="240" w:lineRule="auto"/>
        <w:rPr>
          <w:rFonts w:ascii="Times New Roman" w:hAnsi="Times New Roman"/>
        </w:rPr>
      </w:pPr>
    </w:p>
    <w:p w:rsidR="009D1008" w:rsidRPr="00192A4D" w:rsidRDefault="009D1008" w:rsidP="00105C98">
      <w:pPr>
        <w:spacing w:before="120" w:after="120" w:line="240" w:lineRule="auto"/>
        <w:ind w:firstLine="720"/>
        <w:jc w:val="both"/>
        <w:rPr>
          <w:rFonts w:ascii="Times New Roman" w:hAnsi="Times New Roman"/>
        </w:rPr>
      </w:pPr>
      <w:r w:rsidRPr="00192A4D">
        <w:rPr>
          <w:rFonts w:ascii="Times New Roman" w:hAnsi="Times New Roman"/>
        </w:rPr>
        <w:t>С лицензией на право осуществления образовательной деятельности, свидетельством о государственной аккредитации, Правилами приема и условиями обучения в данном образовательном учреждении ознакомлен(а)</w:t>
      </w:r>
    </w:p>
    <w:p w:rsidR="009D1008" w:rsidRPr="00192A4D" w:rsidRDefault="009D1008" w:rsidP="00105C98">
      <w:pPr>
        <w:spacing w:before="120" w:after="120" w:line="240" w:lineRule="auto"/>
        <w:ind w:firstLine="720"/>
        <w:rPr>
          <w:rFonts w:ascii="Times New Roman" w:hAnsi="Times New Roman"/>
        </w:rPr>
      </w:pPr>
      <w:r w:rsidRPr="00192A4D">
        <w:rPr>
          <w:rFonts w:ascii="Times New Roman" w:hAnsi="Times New Roman"/>
        </w:rPr>
        <w:t>С датой представления подлинника документа об образовании ознакомлен(а).</w:t>
      </w:r>
    </w:p>
    <w:p w:rsidR="009D1008" w:rsidRPr="00192A4D" w:rsidRDefault="009D1008" w:rsidP="00105C98">
      <w:pPr>
        <w:spacing w:before="120" w:after="120" w:line="240" w:lineRule="auto"/>
        <w:rPr>
          <w:rFonts w:ascii="Times New Roman" w:hAnsi="Times New Roman"/>
        </w:rPr>
      </w:pPr>
    </w:p>
    <w:p w:rsidR="009D1008" w:rsidRPr="00192A4D" w:rsidRDefault="009D1008" w:rsidP="00105C98">
      <w:pPr>
        <w:spacing w:after="120" w:line="240" w:lineRule="auto"/>
        <w:rPr>
          <w:rFonts w:ascii="Times New Roman" w:hAnsi="Times New Roman"/>
        </w:rPr>
      </w:pPr>
      <w:r w:rsidRPr="00192A4D">
        <w:rPr>
          <w:rFonts w:ascii="Times New Roman" w:hAnsi="Times New Roman"/>
        </w:rPr>
        <w:t>«________»_______________________20___г. ______________________________________</w:t>
      </w:r>
    </w:p>
    <w:p w:rsidR="009D1008" w:rsidRPr="00192A4D" w:rsidRDefault="009D1008" w:rsidP="00105C98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</w:t>
      </w:r>
      <w:r w:rsidRPr="00192A4D">
        <w:rPr>
          <w:rFonts w:ascii="Times New Roman" w:hAnsi="Times New Roman"/>
          <w:sz w:val="18"/>
          <w:szCs w:val="18"/>
        </w:rPr>
        <w:t>(подпись поступающего)</w:t>
      </w:r>
    </w:p>
    <w:p w:rsidR="009D1008" w:rsidRDefault="009D1008"/>
    <w:sectPr w:rsidR="009D1008" w:rsidSect="00105C98">
      <w:pgSz w:w="11906" w:h="16838"/>
      <w:pgMar w:top="567" w:right="566" w:bottom="568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5C98"/>
    <w:rsid w:val="00002B5F"/>
    <w:rsid w:val="00105C98"/>
    <w:rsid w:val="00192A4D"/>
    <w:rsid w:val="002A4BF1"/>
    <w:rsid w:val="003D0092"/>
    <w:rsid w:val="005A6F53"/>
    <w:rsid w:val="00860F36"/>
    <w:rsid w:val="008B6D99"/>
    <w:rsid w:val="008F6EC6"/>
    <w:rsid w:val="009D1008"/>
    <w:rsid w:val="00A741B4"/>
    <w:rsid w:val="00BE45E1"/>
    <w:rsid w:val="00CA21F3"/>
    <w:rsid w:val="00CE037E"/>
    <w:rsid w:val="00D91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C9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105C98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323</Words>
  <Characters>1847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федерального государственного бюджетного образовательного учреждения высшего образования </dc:title>
  <dc:subject/>
  <dc:creator>Ольга В. Родченкова</dc:creator>
  <cp:keywords/>
  <dc:description/>
  <cp:lastModifiedBy>САША П</cp:lastModifiedBy>
  <cp:revision>2</cp:revision>
  <dcterms:created xsi:type="dcterms:W3CDTF">2019-07-17T10:26:00Z</dcterms:created>
  <dcterms:modified xsi:type="dcterms:W3CDTF">2019-07-17T10:26:00Z</dcterms:modified>
</cp:coreProperties>
</file>